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1E4D64C" w14:textId="77777777" w:rsidTr="00F12ED9">
        <w:trPr>
          <w:trHeight w:hRule="exact" w:val="1530"/>
        </w:trPr>
        <w:tc>
          <w:tcPr>
            <w:tcW w:w="9360" w:type="dxa"/>
            <w:tcMar>
              <w:top w:w="0" w:type="dxa"/>
              <w:bottom w:w="0" w:type="dxa"/>
            </w:tcMar>
          </w:tcPr>
          <w:p w14:paraId="342F6488" w14:textId="4F298422" w:rsidR="00692703" w:rsidRPr="00CF1A49" w:rsidRDefault="001A09E1" w:rsidP="00913946">
            <w:pPr>
              <w:pStyle w:val="Title"/>
            </w:pPr>
            <w:r>
              <w:t>Sean</w:t>
            </w:r>
            <w:r w:rsidR="00692703" w:rsidRPr="00CF1A49">
              <w:t xml:space="preserve"> </w:t>
            </w:r>
            <w:r>
              <w:rPr>
                <w:rStyle w:val="IntenseEmphasis"/>
              </w:rPr>
              <w:t>Phillips</w:t>
            </w:r>
          </w:p>
          <w:p w14:paraId="19309205" w14:textId="361964AA" w:rsidR="00692703" w:rsidRPr="00CF1A49" w:rsidRDefault="001A09E1" w:rsidP="00913946">
            <w:pPr>
              <w:pStyle w:val="ContactInfo"/>
              <w:contextualSpacing w:val="0"/>
            </w:pPr>
            <w:r>
              <w:t>7101 5</w:t>
            </w:r>
            <w:r w:rsidRPr="001A09E1">
              <w:rPr>
                <w:vertAlign w:val="superscript"/>
              </w:rPr>
              <w:t>th</w:t>
            </w:r>
            <w:r>
              <w:t xml:space="preserve"> </w:t>
            </w:r>
            <w:r w:rsidR="00535BA9">
              <w:t>A</w:t>
            </w:r>
            <w:r>
              <w:t>venue so Richfield MN</w:t>
            </w:r>
            <w:r w:rsidR="00692703" w:rsidRPr="00CF1A49">
              <w:t xml:space="preserve"> </w:t>
            </w:r>
            <w:sdt>
              <w:sdtPr>
                <w:alias w:val="Divider dot:"/>
                <w:tag w:val="Divider dot:"/>
                <w:id w:val="-1459182552"/>
                <w:placeholder>
                  <w:docPart w:val="886789A295B14F33AD1D9881A4707847"/>
                </w:placeholder>
                <w:temporary/>
                <w:showingPlcHdr/>
                <w15:appearance w15:val="hidden"/>
              </w:sdtPr>
              <w:sdtEndPr/>
              <w:sdtContent>
                <w:r w:rsidR="00692703" w:rsidRPr="00CF1A49">
                  <w:t>·</w:t>
                </w:r>
              </w:sdtContent>
            </w:sdt>
            <w:r w:rsidR="00692703" w:rsidRPr="00CF1A49">
              <w:t xml:space="preserve"> </w:t>
            </w:r>
            <w:r>
              <w:t>612.839.1784</w:t>
            </w:r>
          </w:p>
          <w:p w14:paraId="775E90C5" w14:textId="4579C524" w:rsidR="00692703" w:rsidRPr="00CF1A49" w:rsidRDefault="00B047CC" w:rsidP="00913946">
            <w:pPr>
              <w:pStyle w:val="ContactInfoEmphasis"/>
              <w:contextualSpacing w:val="0"/>
            </w:pPr>
            <w:r>
              <w:t>Sphil0129@gmail.com</w:t>
            </w:r>
          </w:p>
        </w:tc>
      </w:tr>
      <w:tr w:rsidR="009571D8" w:rsidRPr="00CF1A49" w14:paraId="1F407A88" w14:textId="77777777" w:rsidTr="00692703">
        <w:tc>
          <w:tcPr>
            <w:tcW w:w="9360" w:type="dxa"/>
            <w:tcMar>
              <w:top w:w="432" w:type="dxa"/>
            </w:tcMar>
          </w:tcPr>
          <w:p w14:paraId="42FDD77C" w14:textId="705037C4" w:rsidR="001755A8" w:rsidRPr="00CF1A49" w:rsidRDefault="00E341BD" w:rsidP="00913946">
            <w:pPr>
              <w:contextualSpacing w:val="0"/>
            </w:pPr>
            <w:r>
              <w:t xml:space="preserve">With a base of scientific knowledge and a passion for education and learning I have a varied and useful skill set. </w:t>
            </w:r>
            <w:r w:rsidR="00BB6D6B">
              <w:t>I have over 15 years of total customer service experience, most of it in the tech sector. I bring a unique balance of technical knowledge and educational experience that would be an asset to any team.</w:t>
            </w:r>
          </w:p>
        </w:tc>
      </w:tr>
    </w:tbl>
    <w:p w14:paraId="07A96CA8" w14:textId="77777777" w:rsidR="004E01EB" w:rsidRPr="00CF1A49" w:rsidRDefault="00AB17E6" w:rsidP="004E01EB">
      <w:pPr>
        <w:pStyle w:val="Heading1"/>
      </w:pPr>
      <w:sdt>
        <w:sdtPr>
          <w:alias w:val="Experience:"/>
          <w:tag w:val="Experience:"/>
          <w:id w:val="-1983300934"/>
          <w:placeholder>
            <w:docPart w:val="286812B1B64845C4A0890D119313682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5A7029F" w14:textId="77777777" w:rsidTr="00D66A52">
        <w:tc>
          <w:tcPr>
            <w:tcW w:w="9355" w:type="dxa"/>
          </w:tcPr>
          <w:p w14:paraId="09BA13D2" w14:textId="2538BE53" w:rsidR="001D0BF1" w:rsidRPr="00CF1A49" w:rsidRDefault="001A09E1" w:rsidP="001D0BF1">
            <w:pPr>
              <w:pStyle w:val="Heading3"/>
              <w:contextualSpacing w:val="0"/>
              <w:outlineLvl w:val="2"/>
            </w:pPr>
            <w:r>
              <w:t>2012</w:t>
            </w:r>
            <w:r w:rsidR="001D0BF1" w:rsidRPr="00CF1A49">
              <w:t xml:space="preserve"> – </w:t>
            </w:r>
            <w:r>
              <w:t>Present</w:t>
            </w:r>
          </w:p>
          <w:p w14:paraId="429707E6" w14:textId="089905A5" w:rsidR="001D0BF1" w:rsidRPr="00CF1A49" w:rsidRDefault="001A09E1" w:rsidP="001D0BF1">
            <w:pPr>
              <w:pStyle w:val="Heading2"/>
              <w:contextualSpacing w:val="0"/>
              <w:outlineLvl w:val="1"/>
            </w:pPr>
            <w:r>
              <w:t>Mobile Expert</w:t>
            </w:r>
            <w:r w:rsidR="001D0BF1" w:rsidRPr="00CF1A49">
              <w:t xml:space="preserve">, </w:t>
            </w:r>
            <w:r>
              <w:rPr>
                <w:rStyle w:val="SubtleReference"/>
              </w:rPr>
              <w:t>T-Mobile</w:t>
            </w:r>
          </w:p>
          <w:p w14:paraId="289A2E97" w14:textId="77777777" w:rsidR="001E3120" w:rsidRDefault="001A09E1" w:rsidP="001D0BF1">
            <w:pPr>
              <w:contextualSpacing w:val="0"/>
            </w:pPr>
            <w:r>
              <w:t>Provide knowledge and assistance about various phones, tablets, hotspots, operating systems, and cellular plans</w:t>
            </w:r>
            <w:r w:rsidR="00210A2D">
              <w:t>.</w:t>
            </w:r>
          </w:p>
          <w:p w14:paraId="3716EDA1" w14:textId="3263E82A" w:rsidR="00210A2D" w:rsidRPr="00CF1A49" w:rsidRDefault="00210A2D" w:rsidP="001D0BF1">
            <w:pPr>
              <w:contextualSpacing w:val="0"/>
            </w:pPr>
            <w:r>
              <w:t>Troubleshoot issues across all platforms and devices. This will include troubleshooting and fixing Android, IOS, Windows, Blackberry, and KaiOS operating systems. Device troubleshooting will range from phones, tablets, hotspots, watches, device trackers, network devices, and Bluetooth devices.</w:t>
            </w:r>
          </w:p>
        </w:tc>
      </w:tr>
      <w:tr w:rsidR="00F61DF9" w:rsidRPr="00CF1A49" w14:paraId="24EC06BC" w14:textId="77777777" w:rsidTr="00F61DF9">
        <w:tc>
          <w:tcPr>
            <w:tcW w:w="9355" w:type="dxa"/>
            <w:tcMar>
              <w:top w:w="216" w:type="dxa"/>
            </w:tcMar>
          </w:tcPr>
          <w:p w14:paraId="731C4C06" w14:textId="255FAAA8" w:rsidR="00F61DF9" w:rsidRPr="00CF1A49" w:rsidRDefault="001A09E1" w:rsidP="00F61DF9">
            <w:pPr>
              <w:pStyle w:val="Heading3"/>
              <w:contextualSpacing w:val="0"/>
              <w:outlineLvl w:val="2"/>
            </w:pPr>
            <w:r>
              <w:t>2007</w:t>
            </w:r>
            <w:r w:rsidR="00F61DF9" w:rsidRPr="00CF1A49">
              <w:t xml:space="preserve"> – </w:t>
            </w:r>
            <w:r>
              <w:t>2012</w:t>
            </w:r>
          </w:p>
          <w:p w14:paraId="1F9D8036" w14:textId="52766813" w:rsidR="00F61DF9" w:rsidRPr="00CF1A49" w:rsidRDefault="001A09E1" w:rsidP="00F61DF9">
            <w:pPr>
              <w:pStyle w:val="Heading2"/>
              <w:contextualSpacing w:val="0"/>
              <w:outlineLvl w:val="1"/>
            </w:pPr>
            <w:r>
              <w:t>Lead Camera and Computer Sales</w:t>
            </w:r>
            <w:r w:rsidR="00F61DF9" w:rsidRPr="00CF1A49">
              <w:t xml:space="preserve">, </w:t>
            </w:r>
            <w:r>
              <w:rPr>
                <w:rStyle w:val="SubtleReference"/>
              </w:rPr>
              <w:t>Best Buy</w:t>
            </w:r>
          </w:p>
          <w:p w14:paraId="1595DF44" w14:textId="77777777" w:rsidR="00F61DF9" w:rsidRDefault="00210A2D" w:rsidP="00F61DF9">
            <w:r>
              <w:t>Ensure all sales representatives are knowledgeable around camera, computer, and networking products and services.</w:t>
            </w:r>
          </w:p>
          <w:p w14:paraId="784C5F2C" w14:textId="76F66135" w:rsidR="00210A2D" w:rsidRDefault="00210A2D" w:rsidP="00F61DF9">
            <w:r>
              <w:t xml:space="preserve">Provide consistent and quality customer service while maintaining business growth. </w:t>
            </w:r>
          </w:p>
        </w:tc>
      </w:tr>
    </w:tbl>
    <w:sdt>
      <w:sdtPr>
        <w:alias w:val="Education:"/>
        <w:tag w:val="Education:"/>
        <w:id w:val="-1908763273"/>
        <w:placeholder>
          <w:docPart w:val="19293E6FE896460E9F91871E61FEFFF8"/>
        </w:placeholder>
        <w:temporary/>
        <w:showingPlcHdr/>
        <w15:appearance w15:val="hidden"/>
      </w:sdtPr>
      <w:sdtEndPr/>
      <w:sdtContent>
        <w:p w14:paraId="0DCB1592"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2BCB5B8" w14:textId="77777777" w:rsidTr="00D66A52">
        <w:tc>
          <w:tcPr>
            <w:tcW w:w="9355" w:type="dxa"/>
          </w:tcPr>
          <w:p w14:paraId="3AFA99D4" w14:textId="77777777" w:rsidR="00752BDE" w:rsidRDefault="001A09E1" w:rsidP="001A09E1">
            <w:pPr>
              <w:pStyle w:val="Heading2"/>
              <w:contextualSpacing w:val="0"/>
              <w:outlineLvl w:val="1"/>
              <w:rPr>
                <w:rStyle w:val="SubtleReference"/>
              </w:rPr>
            </w:pPr>
            <w:r>
              <w:t>A.S. in Chemistry</w:t>
            </w:r>
            <w:r w:rsidR="001D0BF1" w:rsidRPr="00CF1A49">
              <w:t xml:space="preserve">, </w:t>
            </w:r>
            <w:r>
              <w:rPr>
                <w:rStyle w:val="SubtleReference"/>
              </w:rPr>
              <w:t>Minneapolis Comunitity and Technical College</w:t>
            </w:r>
          </w:p>
          <w:p w14:paraId="3719C58E" w14:textId="58C1AD4C" w:rsidR="00752BDE" w:rsidRPr="00752BDE" w:rsidRDefault="00731A0E" w:rsidP="00752BDE">
            <w:r>
              <w:t>Developed a strong foundation in mathematics, spreadsheet and data analytics, and the scien</w:t>
            </w:r>
            <w:r w:rsidR="00F12ED9">
              <w:t>tific method.</w:t>
            </w:r>
          </w:p>
        </w:tc>
      </w:tr>
      <w:tr w:rsidR="00F61DF9" w:rsidRPr="00CF1A49" w14:paraId="747DACDA" w14:textId="77777777" w:rsidTr="00F61DF9">
        <w:tc>
          <w:tcPr>
            <w:tcW w:w="9355" w:type="dxa"/>
            <w:tcMar>
              <w:top w:w="216" w:type="dxa"/>
            </w:tcMar>
          </w:tcPr>
          <w:p w14:paraId="702450CB" w14:textId="33AE814A" w:rsidR="00F61DF9" w:rsidRPr="00CF1A49" w:rsidRDefault="001A09E1" w:rsidP="00F61DF9">
            <w:pPr>
              <w:pStyle w:val="Heading2"/>
              <w:contextualSpacing w:val="0"/>
              <w:outlineLvl w:val="1"/>
            </w:pPr>
            <w:r>
              <w:t>Working Towards BA in Education</w:t>
            </w:r>
            <w:r w:rsidR="00F61DF9" w:rsidRPr="00CF1A49">
              <w:t xml:space="preserve">, </w:t>
            </w:r>
            <w:r>
              <w:rPr>
                <w:rStyle w:val="SubtleReference"/>
              </w:rPr>
              <w:t>Metropolitan State Universtiy</w:t>
            </w:r>
          </w:p>
          <w:p w14:paraId="3C3C6865" w14:textId="0DC0B351" w:rsidR="00F61DF9" w:rsidRDefault="001A09E1" w:rsidP="00F61DF9">
            <w:r>
              <w:t>I plan to graduate early 2023, I have a 3.94 GPA and am treasurer of the education club.</w:t>
            </w:r>
          </w:p>
        </w:tc>
      </w:tr>
    </w:tbl>
    <w:sdt>
      <w:sdtPr>
        <w:alias w:val="Skills:"/>
        <w:tag w:val="Skills:"/>
        <w:id w:val="-1392877668"/>
        <w:placeholder>
          <w:docPart w:val="C9BC5BFBCDB24856B7A3B3E663ED79AA"/>
        </w:placeholder>
        <w:temporary/>
        <w:showingPlcHdr/>
        <w15:appearance w15:val="hidden"/>
      </w:sdtPr>
      <w:sdtEndPr/>
      <w:sdtContent>
        <w:p w14:paraId="145D0FF3"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D5A56AD" w14:textId="77777777" w:rsidTr="00CF1A49">
        <w:tc>
          <w:tcPr>
            <w:tcW w:w="4675" w:type="dxa"/>
          </w:tcPr>
          <w:p w14:paraId="51398E5B" w14:textId="15F358C9" w:rsidR="001E3120" w:rsidRPr="006E1507" w:rsidRDefault="00210A2D" w:rsidP="006E1507">
            <w:pPr>
              <w:pStyle w:val="ListBullet"/>
              <w:contextualSpacing w:val="0"/>
            </w:pPr>
            <w:r>
              <w:t xml:space="preserve">I have worked with mobile operating systems since their inception including the </w:t>
            </w:r>
            <w:r w:rsidR="00E341BD">
              <w:t>iPhone</w:t>
            </w:r>
            <w:r>
              <w:t xml:space="preserve"> 1 and the first android phone through to today.</w:t>
            </w:r>
          </w:p>
          <w:p w14:paraId="281711ED" w14:textId="7FD0CECB" w:rsidR="001F4E6D" w:rsidRPr="006E1507" w:rsidRDefault="00210A2D" w:rsidP="006E1507">
            <w:pPr>
              <w:pStyle w:val="ListBullet"/>
              <w:contextualSpacing w:val="0"/>
            </w:pPr>
            <w:r>
              <w:t>I have knowledge of operating systems XP, Vista, 7, 8, and 10 as well as IOS from</w:t>
            </w:r>
            <w:r w:rsidR="00E74083">
              <w:t xml:space="preserve"> IOS</w:t>
            </w:r>
            <w:r>
              <w:t xml:space="preserve"> 10 to current and several </w:t>
            </w:r>
            <w:r w:rsidR="00E341BD">
              <w:t>Linux</w:t>
            </w:r>
            <w:r>
              <w:t xml:space="preserve"> variations.</w:t>
            </w:r>
          </w:p>
        </w:tc>
        <w:tc>
          <w:tcPr>
            <w:tcW w:w="4675" w:type="dxa"/>
            <w:tcMar>
              <w:left w:w="360" w:type="dxa"/>
            </w:tcMar>
          </w:tcPr>
          <w:p w14:paraId="181774E9" w14:textId="77FB1145" w:rsidR="003A0632" w:rsidRPr="006E1507" w:rsidRDefault="00E341BD" w:rsidP="006E1507">
            <w:pPr>
              <w:pStyle w:val="ListBullet"/>
              <w:contextualSpacing w:val="0"/>
            </w:pPr>
            <w:r>
              <w:t>Proficient</w:t>
            </w:r>
            <w:r w:rsidR="00210A2D">
              <w:t xml:space="preserve"> in MS office suite</w:t>
            </w:r>
            <w:r>
              <w:t>, WebEx, Teams, and Zoom.</w:t>
            </w:r>
          </w:p>
          <w:p w14:paraId="56ECD0E1" w14:textId="75D26D43" w:rsidR="001E3120" w:rsidRPr="006E1507" w:rsidRDefault="00210A2D" w:rsidP="006E1507">
            <w:pPr>
              <w:pStyle w:val="ListBullet"/>
              <w:contextualSpacing w:val="0"/>
            </w:pPr>
            <w:r>
              <w:t>Has 9+ years of technology troubleshooting experience</w:t>
            </w:r>
            <w:r w:rsidR="00E341BD">
              <w:t>.</w:t>
            </w:r>
          </w:p>
          <w:p w14:paraId="56163775" w14:textId="19EBBE74" w:rsidR="001E3120" w:rsidRPr="006E1507" w:rsidRDefault="00E341BD" w:rsidP="006E1507">
            <w:pPr>
              <w:pStyle w:val="ListBullet"/>
              <w:contextualSpacing w:val="0"/>
            </w:pPr>
            <w:r>
              <w:t xml:space="preserve">Exceptional customer service and experience with leading lessons and presentations. </w:t>
            </w:r>
          </w:p>
        </w:tc>
      </w:tr>
    </w:tbl>
    <w:p w14:paraId="2EDEFEB3" w14:textId="75CD4EB0" w:rsidR="00B51D1B" w:rsidRPr="006E1507" w:rsidRDefault="00B51D1B" w:rsidP="006E1507"/>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E8443" w14:textId="77777777" w:rsidR="00AB17E6" w:rsidRDefault="00AB17E6" w:rsidP="0068194B">
      <w:r>
        <w:separator/>
      </w:r>
    </w:p>
    <w:p w14:paraId="56E508F5" w14:textId="77777777" w:rsidR="00AB17E6" w:rsidRDefault="00AB17E6"/>
    <w:p w14:paraId="2B957A58" w14:textId="77777777" w:rsidR="00AB17E6" w:rsidRDefault="00AB17E6"/>
  </w:endnote>
  <w:endnote w:type="continuationSeparator" w:id="0">
    <w:p w14:paraId="67102C47" w14:textId="77777777" w:rsidR="00AB17E6" w:rsidRDefault="00AB17E6" w:rsidP="0068194B">
      <w:r>
        <w:continuationSeparator/>
      </w:r>
    </w:p>
    <w:p w14:paraId="727F9BDF" w14:textId="77777777" w:rsidR="00AB17E6" w:rsidRDefault="00AB17E6"/>
    <w:p w14:paraId="248BB26C" w14:textId="77777777" w:rsidR="00AB17E6" w:rsidRDefault="00AB17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E7FAEA9"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0BA6F" w14:textId="77777777" w:rsidR="00AB17E6" w:rsidRDefault="00AB17E6" w:rsidP="0068194B">
      <w:r>
        <w:separator/>
      </w:r>
    </w:p>
    <w:p w14:paraId="2F5CE7A7" w14:textId="77777777" w:rsidR="00AB17E6" w:rsidRDefault="00AB17E6"/>
    <w:p w14:paraId="1A2FB568" w14:textId="77777777" w:rsidR="00AB17E6" w:rsidRDefault="00AB17E6"/>
  </w:footnote>
  <w:footnote w:type="continuationSeparator" w:id="0">
    <w:p w14:paraId="7B744A32" w14:textId="77777777" w:rsidR="00AB17E6" w:rsidRDefault="00AB17E6" w:rsidP="0068194B">
      <w:r>
        <w:continuationSeparator/>
      </w:r>
    </w:p>
    <w:p w14:paraId="374F5953" w14:textId="77777777" w:rsidR="00AB17E6" w:rsidRDefault="00AB17E6"/>
    <w:p w14:paraId="7A22940C" w14:textId="77777777" w:rsidR="00AB17E6" w:rsidRDefault="00AB17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893B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14E32ED" wp14:editId="40049CE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BFABA6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E1"/>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A09E1"/>
    <w:rsid w:val="001C0E68"/>
    <w:rsid w:val="001C4B6F"/>
    <w:rsid w:val="001D0BF1"/>
    <w:rsid w:val="001E3120"/>
    <w:rsid w:val="001E7E0C"/>
    <w:rsid w:val="001F0BB0"/>
    <w:rsid w:val="001F4E6D"/>
    <w:rsid w:val="001F6140"/>
    <w:rsid w:val="00203573"/>
    <w:rsid w:val="0020597D"/>
    <w:rsid w:val="00207767"/>
    <w:rsid w:val="00210A2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5BA9"/>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1A0E"/>
    <w:rsid w:val="00733E0A"/>
    <w:rsid w:val="0074403D"/>
    <w:rsid w:val="00746D44"/>
    <w:rsid w:val="00752BDE"/>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17E6"/>
    <w:rsid w:val="00AB32F8"/>
    <w:rsid w:val="00AB610B"/>
    <w:rsid w:val="00AD360E"/>
    <w:rsid w:val="00AD40FB"/>
    <w:rsid w:val="00AD782D"/>
    <w:rsid w:val="00AE7650"/>
    <w:rsid w:val="00B047CC"/>
    <w:rsid w:val="00B10EBE"/>
    <w:rsid w:val="00B236F1"/>
    <w:rsid w:val="00B50F99"/>
    <w:rsid w:val="00B51D1B"/>
    <w:rsid w:val="00B540F4"/>
    <w:rsid w:val="00B60FD0"/>
    <w:rsid w:val="00B622DF"/>
    <w:rsid w:val="00B6332A"/>
    <w:rsid w:val="00B81760"/>
    <w:rsid w:val="00B8494C"/>
    <w:rsid w:val="00BA1546"/>
    <w:rsid w:val="00BB4E51"/>
    <w:rsid w:val="00BB6D6B"/>
    <w:rsid w:val="00BC4B5B"/>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41BD"/>
    <w:rsid w:val="00E362DB"/>
    <w:rsid w:val="00E5632B"/>
    <w:rsid w:val="00E70240"/>
    <w:rsid w:val="00E71E6B"/>
    <w:rsid w:val="00E74083"/>
    <w:rsid w:val="00E81CC5"/>
    <w:rsid w:val="00E85A87"/>
    <w:rsid w:val="00E85B4A"/>
    <w:rsid w:val="00E9528E"/>
    <w:rsid w:val="00EA5099"/>
    <w:rsid w:val="00EC1351"/>
    <w:rsid w:val="00EC4CBF"/>
    <w:rsid w:val="00EE2CA8"/>
    <w:rsid w:val="00EF17E8"/>
    <w:rsid w:val="00EF51D9"/>
    <w:rsid w:val="00F12ED9"/>
    <w:rsid w:val="00F130DD"/>
    <w:rsid w:val="00F24884"/>
    <w:rsid w:val="00F45886"/>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349B3"/>
  <w15:chartTrackingRefBased/>
  <w15:docId w15:val="{0F1E83F7-BB01-4D87-AD76-1F051840D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p01\AppData\Local\Microsoft\Office\16.0\DTS\en-US%7bBA40969D-3339-4186-B810-6EEC889438BC%7d\%7b257D4C79-5ADA-42EE-9811-59880B9339B6%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6789A295B14F33AD1D9881A4707847"/>
        <w:category>
          <w:name w:val="General"/>
          <w:gallery w:val="placeholder"/>
        </w:category>
        <w:types>
          <w:type w:val="bbPlcHdr"/>
        </w:types>
        <w:behaviors>
          <w:behavior w:val="content"/>
        </w:behaviors>
        <w:guid w:val="{8FD12161-2A85-4A33-8BCB-5463AA5202B5}"/>
      </w:docPartPr>
      <w:docPartBody>
        <w:p w:rsidR="00677D73" w:rsidRDefault="001F3231">
          <w:pPr>
            <w:pStyle w:val="886789A295B14F33AD1D9881A4707847"/>
          </w:pPr>
          <w:r w:rsidRPr="00CF1A49">
            <w:t>·</w:t>
          </w:r>
        </w:p>
      </w:docPartBody>
    </w:docPart>
    <w:docPart>
      <w:docPartPr>
        <w:name w:val="286812B1B64845C4A0890D119313682A"/>
        <w:category>
          <w:name w:val="General"/>
          <w:gallery w:val="placeholder"/>
        </w:category>
        <w:types>
          <w:type w:val="bbPlcHdr"/>
        </w:types>
        <w:behaviors>
          <w:behavior w:val="content"/>
        </w:behaviors>
        <w:guid w:val="{9BA7A9A2-EC24-4372-9725-D50D60EC41C1}"/>
      </w:docPartPr>
      <w:docPartBody>
        <w:p w:rsidR="00677D73" w:rsidRDefault="001F3231">
          <w:pPr>
            <w:pStyle w:val="286812B1B64845C4A0890D119313682A"/>
          </w:pPr>
          <w:r w:rsidRPr="00CF1A49">
            <w:t>Experience</w:t>
          </w:r>
        </w:p>
      </w:docPartBody>
    </w:docPart>
    <w:docPart>
      <w:docPartPr>
        <w:name w:val="19293E6FE896460E9F91871E61FEFFF8"/>
        <w:category>
          <w:name w:val="General"/>
          <w:gallery w:val="placeholder"/>
        </w:category>
        <w:types>
          <w:type w:val="bbPlcHdr"/>
        </w:types>
        <w:behaviors>
          <w:behavior w:val="content"/>
        </w:behaviors>
        <w:guid w:val="{3A2D1B19-ED3E-4099-9831-78967E076DCE}"/>
      </w:docPartPr>
      <w:docPartBody>
        <w:p w:rsidR="00677D73" w:rsidRDefault="001F3231">
          <w:pPr>
            <w:pStyle w:val="19293E6FE896460E9F91871E61FEFFF8"/>
          </w:pPr>
          <w:r w:rsidRPr="00CF1A49">
            <w:t>Education</w:t>
          </w:r>
        </w:p>
      </w:docPartBody>
    </w:docPart>
    <w:docPart>
      <w:docPartPr>
        <w:name w:val="C9BC5BFBCDB24856B7A3B3E663ED79AA"/>
        <w:category>
          <w:name w:val="General"/>
          <w:gallery w:val="placeholder"/>
        </w:category>
        <w:types>
          <w:type w:val="bbPlcHdr"/>
        </w:types>
        <w:behaviors>
          <w:behavior w:val="content"/>
        </w:behaviors>
        <w:guid w:val="{0BF09B33-C9F0-4DDC-ABC6-99667CBB9BEC}"/>
      </w:docPartPr>
      <w:docPartBody>
        <w:p w:rsidR="00677D73" w:rsidRDefault="001F3231">
          <w:pPr>
            <w:pStyle w:val="C9BC5BFBCDB24856B7A3B3E663ED79A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31"/>
    <w:rsid w:val="001F3231"/>
    <w:rsid w:val="0039042C"/>
    <w:rsid w:val="00486574"/>
    <w:rsid w:val="0067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86789A295B14F33AD1D9881A4707847">
    <w:name w:val="886789A295B14F33AD1D9881A4707847"/>
  </w:style>
  <w:style w:type="paragraph" w:customStyle="1" w:styleId="286812B1B64845C4A0890D119313682A">
    <w:name w:val="286812B1B64845C4A0890D119313682A"/>
  </w:style>
  <w:style w:type="character" w:styleId="SubtleReference">
    <w:name w:val="Subtle Reference"/>
    <w:basedOn w:val="DefaultParagraphFont"/>
    <w:uiPriority w:val="10"/>
    <w:qFormat/>
    <w:rPr>
      <w:b/>
      <w:caps w:val="0"/>
      <w:smallCaps/>
      <w:color w:val="595959" w:themeColor="text1" w:themeTint="A6"/>
    </w:rPr>
  </w:style>
  <w:style w:type="paragraph" w:customStyle="1" w:styleId="19293E6FE896460E9F91871E61FEFFF8">
    <w:name w:val="19293E6FE896460E9F91871E61FEFFF8"/>
  </w:style>
  <w:style w:type="paragraph" w:customStyle="1" w:styleId="C9BC5BFBCDB24856B7A3B3E663ED79AA">
    <w:name w:val="C9BC5BFBCDB24856B7A3B3E663ED79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{257D4C79-5ADA-42EE-9811-59880B9339B6}tf16402488_win32</Template>
  <TotalTime>8</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Phillips</dc:creator>
  <cp:keywords/>
  <dc:description/>
  <cp:lastModifiedBy>Sean Phillips</cp:lastModifiedBy>
  <cp:revision>4</cp:revision>
  <dcterms:created xsi:type="dcterms:W3CDTF">2021-08-18T15:04:00Z</dcterms:created>
  <dcterms:modified xsi:type="dcterms:W3CDTF">2021-08-18T15:20:00Z</dcterms:modified>
  <cp:category/>
</cp:coreProperties>
</file>